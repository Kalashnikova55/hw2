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2" w:type="pct"/>
        <w:tblInd w:w="-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3348"/>
        <w:gridCol w:w="699"/>
        <w:gridCol w:w="5981"/>
      </w:tblGrid>
      <w:tr w:rsidR="00B93310" w:rsidRPr="00B71FE9" w:rsidTr="0081585E">
        <w:tc>
          <w:tcPr>
            <w:tcW w:w="3348" w:type="dxa"/>
          </w:tcPr>
          <w:sdt>
            <w:sdtPr>
              <w:rPr>
                <w:rFonts w:cs="Arial"/>
                <w:sz w:val="36"/>
                <w:szCs w:val="36"/>
              </w:rPr>
              <w:alias w:val="Ваше имя:"/>
              <w:tag w:val="Ваше имя:"/>
              <w:id w:val="-1220516334"/>
              <w:placeholder>
                <w:docPart w:val="C3BA1A040D8B4EE1BF8F37A78260E44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0228A8" w:rsidRDefault="0081585E" w:rsidP="003856C9">
                <w:pPr>
                  <w:pStyle w:val="1"/>
                  <w:rPr>
                    <w:rFonts w:cs="Arial"/>
                    <w:sz w:val="36"/>
                    <w:szCs w:val="36"/>
                  </w:rPr>
                </w:pPr>
                <w:r w:rsidRPr="000228A8">
                  <w:rPr>
                    <w:rFonts w:cs="Arial"/>
                    <w:sz w:val="36"/>
                    <w:szCs w:val="36"/>
                  </w:rPr>
                  <w:t>Калашникова Анастасия</w:t>
                </w:r>
                <w:r w:rsidR="000228A8" w:rsidRPr="000228A8">
                  <w:rPr>
                    <w:rFonts w:cs="Arial"/>
                    <w:sz w:val="36"/>
                    <w:szCs w:val="36"/>
                  </w:rPr>
                  <w:br/>
                </w:r>
                <w:r w:rsidR="000228A8">
                  <w:rPr>
                    <w:rFonts w:cs="Arial"/>
                    <w:sz w:val="36"/>
                    <w:szCs w:val="36"/>
                  </w:rPr>
                  <w:t>(</w:t>
                </w:r>
                <w:r w:rsidR="000228A8" w:rsidRPr="000228A8">
                  <w:rPr>
                    <w:rFonts w:cs="Arial"/>
                    <w:sz w:val="36"/>
                    <w:szCs w:val="36"/>
                  </w:rPr>
                  <w:t>Переводчик</w:t>
                </w:r>
                <w:r w:rsidR="000228A8">
                  <w:rPr>
                    <w:rFonts w:cs="Arial"/>
                    <w:sz w:val="36"/>
                    <w:szCs w:val="36"/>
                  </w:rPr>
                  <w:t>)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3348"/>
            </w:tblGrid>
            <w:tr w:rsidR="00441EB9" w:rsidRPr="00B71FE9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B71FE9" w:rsidRDefault="0081585E" w:rsidP="0081585E">
                  <w:pPr>
                    <w:pStyle w:val="3"/>
                    <w:jc w:val="both"/>
                    <w:rPr>
                      <w:rFonts w:cs="Arial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887095</wp:posOffset>
                        </wp:positionH>
                        <wp:positionV relativeFrom="paragraph">
                          <wp:posOffset>0</wp:posOffset>
                        </wp:positionV>
                        <wp:extent cx="342900" cy="342900"/>
                        <wp:effectExtent l="0" t="0" r="0" b="0"/>
                        <wp:wrapTopAndBottom/>
                        <wp:docPr id="5" name="Рисунок 5" descr="https://image.freepik.com/free-icon/no-translate-detected_318-1023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image.freepik.com/free-icon/no-translate-detected_318-1023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441EB9" w:rsidRPr="00B71FE9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0228A8" w:rsidRDefault="0081585E" w:rsidP="0081585E">
                  <w:pPr>
                    <w:pStyle w:val="3"/>
                    <w:rPr>
                      <w:rFonts w:cs="Arial"/>
                    </w:rPr>
                  </w:pPr>
                  <w:r>
                    <w:rPr>
                      <w:rFonts w:cs="Arial"/>
                      <w:lang w:val="en-US"/>
                    </w:rPr>
                    <w:t>Nastykalach</w:t>
                  </w:r>
                  <w:r w:rsidRPr="000228A8">
                    <w:rPr>
                      <w:rFonts w:cs="Arial"/>
                    </w:rPr>
                    <w:t>@</w:t>
                  </w:r>
                  <w:r>
                    <w:rPr>
                      <w:rFonts w:cs="Arial"/>
                      <w:lang w:val="en-US"/>
                    </w:rPr>
                    <w:t>yandex</w:t>
                  </w:r>
                  <w:r w:rsidRPr="000228A8">
                    <w:rPr>
                      <w:rFonts w:cs="Arial"/>
                    </w:rPr>
                    <w:t>.</w:t>
                  </w:r>
                  <w:r>
                    <w:rPr>
                      <w:rFonts w:cs="Arial"/>
                      <w:lang w:val="en-US"/>
                    </w:rPr>
                    <w:t>ru</w:t>
                  </w:r>
                </w:p>
              </w:tc>
            </w:tr>
            <w:tr w:rsidR="00441EB9" w:rsidRPr="00B71FE9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B71FE9" w:rsidRDefault="00441EB9" w:rsidP="00441EB9">
                  <w:pPr>
                    <w:pStyle w:val="3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noProof/>
                      <w:lang w:eastAsia="ru-RU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Группа 37" descr="Значок телефона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Полилиния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Полилиния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CAE7EDC" id="Группа 37" o:spid="_x0000_s1026" alt="Значок телефона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QZtky4olAAD93gAADgAAAAAAAAAAAAAAAAAuAgAAZHJzL2Uyb0RvYy54bWxQSwEC&#10;LQAUAAYACAAAACEAaEcb0NgAAAADAQAADwAAAAAAAAAAAAAAAADkJwAAZHJzL2Rvd25yZXYueG1s&#10;UEsFBgAAAAAEAAQA8wAAAOkoAAAAAA==&#10;">
                            <v:shape id="Полилиния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Полилиния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B71FE9" w:rsidTr="0081585E">
              <w:trPr>
                <w:trHeight w:val="390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81585E" w:rsidRDefault="0081585E" w:rsidP="0081585E">
                  <w:pPr>
                    <w:pStyle w:val="3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>8 915 109 95 25</w:t>
                  </w:r>
                </w:p>
              </w:tc>
            </w:tr>
            <w:tr w:rsidR="00441EB9" w:rsidRPr="00B71FE9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B71FE9" w:rsidRDefault="0081585E" w:rsidP="00441EB9">
                  <w:pPr>
                    <w:pStyle w:val="3"/>
                    <w:rPr>
                      <w:rFonts w:cs="Arial"/>
                    </w:rPr>
                  </w:pPr>
                  <w:r w:rsidRPr="0081585E">
                    <w:rPr>
                      <w:rFonts w:cs="Arial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681990</wp:posOffset>
                        </wp:positionH>
                        <wp:positionV relativeFrom="paragraph">
                          <wp:posOffset>0</wp:posOffset>
                        </wp:positionV>
                        <wp:extent cx="756920" cy="419100"/>
                        <wp:effectExtent l="0" t="0" r="5080" b="0"/>
                        <wp:wrapTopAndBottom/>
                        <wp:docPr id="4" name="Рисунок 4" descr="https://compforlife.ru/wp-content/uploads/2016/12/chto-takoe-telegram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compforlife.ru/wp-content/uploads/2016/12/chto-takoe-telegram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692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441EB9" w:rsidRPr="00B71FE9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81585E" w:rsidRDefault="0081585E" w:rsidP="0081585E">
                  <w:pPr>
                    <w:pStyle w:val="3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 xml:space="preserve">@nkalashnikova </w:t>
                  </w:r>
                </w:p>
              </w:tc>
            </w:tr>
            <w:tr w:rsidR="00441EB9" w:rsidRPr="00B71FE9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386B9E" w:rsidRPr="00386B9E" w:rsidRDefault="00386B9E" w:rsidP="00386B9E">
                  <w:pPr>
                    <w:pStyle w:val="3"/>
                    <w:rPr>
                      <w:rFonts w:eastAsiaTheme="minorHAnsi" w:cs="Arial"/>
                      <w:szCs w:val="18"/>
                      <w:lang w:val="en-US"/>
                    </w:rPr>
                  </w:pPr>
                  <w:r>
                    <w:rPr>
                      <w:rFonts w:eastAsiaTheme="minorHAnsi" w:cs="Arial"/>
                      <w:szCs w:val="18"/>
                    </w:rPr>
                    <w:t>доп.телефон</w:t>
                  </w:r>
                  <w:r>
                    <w:rPr>
                      <w:rFonts w:eastAsiaTheme="minorHAnsi" w:cs="Arial"/>
                      <w:szCs w:val="18"/>
                      <w:lang w:val="en-US"/>
                    </w:rPr>
                    <w:t>: 89160324974</w:t>
                  </w:r>
                </w:p>
              </w:tc>
            </w:tr>
            <w:tr w:rsidR="005A7E57" w:rsidRPr="00B71FE9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Pr="00386B9E" w:rsidRDefault="00386B9E" w:rsidP="002C77B9">
                  <w:pPr>
                    <w:pStyle w:val="3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Языки</w:t>
                  </w:r>
                </w:p>
                <w:p w:rsidR="005A7E57" w:rsidRPr="00B71FE9" w:rsidRDefault="00616FF4" w:rsidP="00616FF4">
                  <w:pPr>
                    <w:pStyle w:val="aa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Прямая соединительная линия 83" descr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F8F3256" id="Прямая соединительная линия 83" o:spid="_x0000_s1026" alt="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386B9E" w:rsidP="00386B9E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Английский </w:t>
                  </w:r>
                </w:p>
                <w:p w:rsidR="00386B9E" w:rsidRDefault="00386B9E" w:rsidP="00386B9E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Китайский</w:t>
                  </w:r>
                </w:p>
                <w:p w:rsidR="00386B9E" w:rsidRPr="00B71FE9" w:rsidRDefault="00386B9E" w:rsidP="00386B9E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Испанский</w:t>
                  </w:r>
                </w:p>
              </w:tc>
            </w:tr>
            <w:tr w:rsidR="00463463" w:rsidRPr="00B71FE9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Pr="00B71FE9" w:rsidRDefault="00E44A1B" w:rsidP="0043426C">
                  <w:pPr>
                    <w:pStyle w:val="3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alias w:val="Навыки:"/>
                      <w:tag w:val="Навыки:"/>
                      <w:id w:val="1490835561"/>
                      <w:placeholder>
                        <w:docPart w:val="523A5326B23347038FB72D248F0AFAA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B71FE9">
                        <w:rPr>
                          <w:rFonts w:cs="Arial"/>
                          <w:lang w:bidi="ru-RU"/>
                        </w:rPr>
                        <w:t>Навыки</w:t>
                      </w:r>
                    </w:sdtContent>
                  </w:sdt>
                </w:p>
                <w:p w:rsidR="00616FF4" w:rsidRPr="00B71FE9" w:rsidRDefault="00616FF4" w:rsidP="00616FF4">
                  <w:pPr>
                    <w:pStyle w:val="aa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Прямая соединительная линия 84" descr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7D8F57E" id="Прямая соединительная линия 84" o:spid="_x0000_s1026" alt="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B71FE9" w:rsidRDefault="00386B9E" w:rsidP="00386B9E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Устный синхронный и письменный адаптированный перевод</w:t>
                  </w:r>
                </w:p>
              </w:tc>
            </w:tr>
          </w:tbl>
          <w:p w:rsidR="00B93310" w:rsidRPr="00B71FE9" w:rsidRDefault="00B93310" w:rsidP="003856C9">
            <w:pPr>
              <w:rPr>
                <w:rFonts w:cs="Arial"/>
              </w:rPr>
            </w:pPr>
          </w:p>
        </w:tc>
        <w:tc>
          <w:tcPr>
            <w:tcW w:w="699" w:type="dxa"/>
          </w:tcPr>
          <w:p w:rsidR="00B93310" w:rsidRPr="00B71FE9" w:rsidRDefault="00B93310" w:rsidP="00463463">
            <w:pPr>
              <w:rPr>
                <w:rFonts w:cs="Arial"/>
              </w:rPr>
            </w:pPr>
          </w:p>
        </w:tc>
        <w:tc>
          <w:tcPr>
            <w:tcW w:w="5981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5981"/>
            </w:tblGrid>
            <w:tr w:rsidR="008F6337" w:rsidRPr="00B71FE9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B71FE9" w:rsidRDefault="00E44A1B" w:rsidP="008F6337">
                  <w:pPr>
                    <w:pStyle w:val="2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Опыт работы:"/>
                      <w:tag w:val="Опыт работы:"/>
                      <w:id w:val="1217937480"/>
                      <w:placeholder>
                        <w:docPart w:val="1D691C838B7E40B0AE03E0A0FA7D5C0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B71FE9">
                        <w:rPr>
                          <w:rFonts w:ascii="Arial" w:hAnsi="Arial" w:cs="Arial"/>
                          <w:lang w:bidi="ru-RU"/>
                        </w:rPr>
                        <w:t>Опыт работы</w:t>
                      </w:r>
                    </w:sdtContent>
                  </w:sdt>
                </w:p>
                <w:p w:rsidR="008F6337" w:rsidRPr="00B71FE9" w:rsidRDefault="004D6B20" w:rsidP="002B3890">
                  <w:pPr>
                    <w:pStyle w:val="4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Частная деятельность</w:t>
                  </w:r>
                </w:p>
                <w:p w:rsidR="008F6337" w:rsidRDefault="004D6B20" w:rsidP="008F6337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С 2017</w:t>
                  </w:r>
                </w:p>
                <w:p w:rsidR="004D6B20" w:rsidRPr="00B71FE9" w:rsidRDefault="004D6B20" w:rsidP="008F6337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Преподавание языков детям младшего возраста</w:t>
                  </w:r>
                </w:p>
                <w:p w:rsidR="007B2F5C" w:rsidRPr="00B71FE9" w:rsidRDefault="004D6B20" w:rsidP="0043426C">
                  <w:pPr>
                    <w:pStyle w:val="4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Компания </w:t>
                  </w:r>
                  <w:r w:rsidRPr="004D6B20">
                    <w:rPr>
                      <w:rFonts w:cs="Arial"/>
                    </w:rPr>
                    <w:t>ВИЗАВИ</w:t>
                  </w:r>
                </w:p>
                <w:p w:rsidR="007B2F5C" w:rsidRPr="00B71FE9" w:rsidRDefault="00386B9E" w:rsidP="007B2F5C">
                  <w:pPr>
                    <w:pStyle w:val="5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2016-2017</w:t>
                  </w:r>
                </w:p>
                <w:p w:rsidR="008F6337" w:rsidRPr="00B71FE9" w:rsidRDefault="004D6B20" w:rsidP="00386B9E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Переводчик </w:t>
                  </w:r>
                  <w:bookmarkStart w:id="0" w:name="_GoBack"/>
                  <w:bookmarkEnd w:id="0"/>
                </w:p>
              </w:tc>
            </w:tr>
            <w:tr w:rsidR="008F6337" w:rsidRPr="00B71FE9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B71FE9" w:rsidRDefault="00E44A1B" w:rsidP="008F6337">
                  <w:pPr>
                    <w:pStyle w:val="2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Образование:"/>
                      <w:tag w:val="Образование:"/>
                      <w:id w:val="1349516922"/>
                      <w:placeholder>
                        <w:docPart w:val="4BBBF9F0782A4CF293629BBEC3E7FA3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B71FE9">
                        <w:rPr>
                          <w:rFonts w:ascii="Arial" w:hAnsi="Arial" w:cs="Arial"/>
                          <w:lang w:bidi="ru-RU"/>
                        </w:rPr>
                        <w:t>Образование</w:t>
                      </w:r>
                    </w:sdtContent>
                  </w:sdt>
                </w:p>
                <w:p w:rsidR="00386B9E" w:rsidRDefault="00386B9E" w:rsidP="00386B9E">
                  <w:pPr>
                    <w:pStyle w:val="4"/>
                    <w:jc w:val="left"/>
                    <w:rPr>
                      <w:rFonts w:cs="Arial"/>
                      <w:b w:val="0"/>
                    </w:rPr>
                  </w:pPr>
                  <w:r>
                    <w:rPr>
                      <w:rFonts w:cs="Arial"/>
                    </w:rPr>
                    <w:t>Диплом Бакалавра по направлению подготовки</w:t>
                  </w:r>
                  <w:r w:rsidRPr="00386B9E">
                    <w:rPr>
                      <w:rFonts w:cs="Arial"/>
                    </w:rPr>
                    <w:t>:</w:t>
                  </w:r>
                  <w:r>
                    <w:rPr>
                      <w:rFonts w:cs="Arial"/>
                    </w:rPr>
                    <w:t xml:space="preserve"> </w:t>
                  </w:r>
                  <w:r w:rsidRPr="00386B9E">
                    <w:rPr>
                      <w:rFonts w:cs="Arial"/>
                    </w:rPr>
                    <w:t>“</w:t>
                  </w:r>
                  <w:r w:rsidRPr="00386B9E">
                    <w:rPr>
                      <w:rFonts w:cs="Arial"/>
                      <w:b w:val="0"/>
                    </w:rPr>
                    <w:t xml:space="preserve">Иностранные Языки и межкультурная коммуникация” </w:t>
                  </w:r>
                </w:p>
                <w:p w:rsidR="00386B9E" w:rsidRPr="00386B9E" w:rsidRDefault="00386B9E" w:rsidP="00386B9E">
                  <w:pPr>
                    <w:pStyle w:val="4"/>
                    <w:jc w:val="left"/>
                    <w:rPr>
                      <w:rFonts w:cs="Arial"/>
                    </w:rPr>
                  </w:pPr>
                </w:p>
                <w:p w:rsidR="008F6337" w:rsidRPr="00B71FE9" w:rsidRDefault="00386B9E" w:rsidP="00386B9E">
                  <w:pPr>
                    <w:jc w:val="left"/>
                    <w:rPr>
                      <w:rFonts w:cs="Arial"/>
                    </w:rPr>
                  </w:pPr>
                  <w:r w:rsidRPr="00386B9E">
                    <w:rPr>
                      <w:rFonts w:cs="Arial"/>
                      <w:b/>
                    </w:rPr>
                    <w:t>ВУЗ:</w:t>
                  </w:r>
                  <w:r>
                    <w:rPr>
                      <w:rFonts w:cs="Arial"/>
                    </w:rPr>
                    <w:t xml:space="preserve"> Национальный Исследовательский Университет  </w:t>
                  </w:r>
                  <w:proofErr w:type="gramStart"/>
                  <w:r>
                    <w:rPr>
                      <w:rFonts w:cs="Arial"/>
                    </w:rPr>
                    <w:t xml:space="preserve">   </w:t>
                  </w:r>
                  <w:r w:rsidRPr="00386B9E">
                    <w:rPr>
                      <w:rFonts w:cs="Arial"/>
                    </w:rPr>
                    <w:t>“</w:t>
                  </w:r>
                  <w:proofErr w:type="gramEnd"/>
                  <w:r>
                    <w:rPr>
                      <w:rFonts w:cs="Arial"/>
                    </w:rPr>
                    <w:t>Высшая Школа Экономики</w:t>
                  </w:r>
                  <w:r w:rsidRPr="00386B9E">
                    <w:rPr>
                      <w:rFonts w:cs="Arial"/>
                    </w:rPr>
                    <w:t>”</w:t>
                  </w:r>
                </w:p>
              </w:tc>
            </w:tr>
            <w:tr w:rsidR="008F6337" w:rsidRPr="00B71FE9" w:rsidTr="00B85871">
              <w:tc>
                <w:tcPr>
                  <w:tcW w:w="5191" w:type="dxa"/>
                </w:tcPr>
                <w:p w:rsidR="008F6337" w:rsidRPr="00B71FE9" w:rsidRDefault="004D6B20" w:rsidP="008F6337">
                  <w:pPr>
                    <w:pStyle w:val="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Достижения</w:t>
                  </w:r>
                </w:p>
                <w:p w:rsidR="008F6337" w:rsidRDefault="004D6B20" w:rsidP="004D6B20">
                  <w:pPr>
                    <w:rPr>
                      <w:rFonts w:cs="Arial"/>
                    </w:rPr>
                  </w:pPr>
                  <w:r w:rsidRPr="000228A8">
                    <w:rPr>
                      <w:rFonts w:cs="Arial"/>
                      <w:b/>
                    </w:rPr>
                    <w:t>Диплом 2 уровня</w:t>
                  </w:r>
                  <w:r>
                    <w:rPr>
                      <w:rFonts w:cs="Arial"/>
                    </w:rPr>
                    <w:t xml:space="preserve"> в Межрегиональной олимпиаде </w:t>
                  </w:r>
                  <w:r w:rsidRPr="004D6B20">
                    <w:rPr>
                      <w:rFonts w:cs="Arial"/>
                    </w:rPr>
                    <w:t>школьников на базе ведомственных образовательных организаций</w:t>
                  </w:r>
                  <w:r>
                    <w:rPr>
                      <w:rFonts w:cs="Arial"/>
                    </w:rPr>
                    <w:t xml:space="preserve"> по обществознанию</w:t>
                  </w:r>
                </w:p>
                <w:p w:rsidR="000228A8" w:rsidRDefault="000228A8" w:rsidP="004D6B20">
                  <w:pPr>
                    <w:rPr>
                      <w:rFonts w:cs="Arial"/>
                    </w:rPr>
                  </w:pPr>
                </w:p>
                <w:p w:rsidR="004D6B20" w:rsidRPr="00B71FE9" w:rsidRDefault="004D6B20" w:rsidP="004D6B20">
                  <w:pPr>
                    <w:rPr>
                      <w:rFonts w:cs="Arial"/>
                    </w:rPr>
                  </w:pPr>
                  <w:r w:rsidRPr="000228A8">
                    <w:rPr>
                      <w:rFonts w:cs="Arial"/>
                      <w:b/>
                    </w:rPr>
                    <w:t>Победитель</w:t>
                  </w:r>
                  <w:r>
                    <w:rPr>
                      <w:rFonts w:cs="Arial"/>
                    </w:rPr>
                    <w:t xml:space="preserve"> заочного этапа олимпиады </w:t>
                  </w:r>
                  <w:proofErr w:type="spellStart"/>
                  <w:r>
                    <w:rPr>
                      <w:rFonts w:cs="Arial"/>
                    </w:rPr>
                    <w:t>РАНХиГС</w:t>
                  </w:r>
                  <w:proofErr w:type="spellEnd"/>
                  <w:r>
                    <w:rPr>
                      <w:rFonts w:cs="Arial"/>
                    </w:rPr>
                    <w:t xml:space="preserve"> по английскому языку</w:t>
                  </w:r>
                </w:p>
              </w:tc>
            </w:tr>
          </w:tbl>
          <w:p w:rsidR="008F6337" w:rsidRPr="00B71FE9" w:rsidRDefault="008F6337" w:rsidP="003856C9">
            <w:pPr>
              <w:rPr>
                <w:rFonts w:cs="Arial"/>
              </w:rPr>
            </w:pPr>
          </w:p>
        </w:tc>
      </w:tr>
    </w:tbl>
    <w:p w:rsidR="00E941EF" w:rsidRPr="00B71FE9" w:rsidRDefault="00E941EF" w:rsidP="0019561F">
      <w:pPr>
        <w:pStyle w:val="a9"/>
        <w:rPr>
          <w:rFonts w:cs="Arial"/>
        </w:rPr>
      </w:pPr>
    </w:p>
    <w:sectPr w:rsidR="00E941EF" w:rsidRPr="00B71FE9" w:rsidSect="00B71FE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A1B" w:rsidRDefault="00E44A1B" w:rsidP="003856C9">
      <w:pPr>
        <w:spacing w:after="0" w:line="240" w:lineRule="auto"/>
      </w:pPr>
      <w:r>
        <w:separator/>
      </w:r>
    </w:p>
  </w:endnote>
  <w:endnote w:type="continuationSeparator" w:id="0">
    <w:p w:rsidR="00E44A1B" w:rsidRDefault="00E44A1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 descr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6E7DB3" id="Группа 4" o:spid="_x0000_s1026" alt="Рисунок нижнего колонтитула с серыми прямоугольниками под разными углами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">
              <o:lock v:ext="edit" aspectratio="t"/>
              <v:shape id="Полилиния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81585E">
          <w:rPr>
            <w:noProof/>
            <w:lang w:bidi="ru-RU"/>
          </w:rPr>
          <w:t>2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 descr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 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 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25B1B50" id="Группа 4" o:spid="_x0000_s1026" alt="Рисунок нижнего колонтитула с серыми прямоугольниками под разными углами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">
              <o:lock v:ext="edit" aspectratio="t"/>
              <v:shape id="Полилиния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 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 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 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A1B" w:rsidRDefault="00E44A1B" w:rsidP="003856C9">
      <w:pPr>
        <w:spacing w:after="0" w:line="240" w:lineRule="auto"/>
      </w:pPr>
      <w:r>
        <w:separator/>
      </w:r>
    </w:p>
  </w:footnote>
  <w:footnote w:type="continuationSeparator" w:id="0">
    <w:p w:rsidR="00E44A1B" w:rsidRDefault="00E44A1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a3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 descr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 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4F9CA48" id="Группа 17" o:spid="_x0000_s1026" alt="Рисунок верхнего колонтитула с серыми прямоугольниками под разными углами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C2gziS/gAAAOEBAAATAAAAAAAAAAAA&#10;AAAAAAAAAABbQ29udGVudF9UeXBlc10ueG1sUEsBAi0AFAAGAAgAAAAhADj9If/WAAAAlAEAAAsA&#10;AAAAAAAAAAAAAAAALwEAAF9yZWxzLy5yZWxzUEsBAi0AFAAGAAgAAAAhAAULiN8vFwAAaa0AAA4A&#10;AAAAAAAAAAAAAAAALgIAAGRycy9lMm9Eb2MueG1sUEsBAi0AFAAGAAgAAAAhAEzxCuXcAAAABQEA&#10;AA8AAAAAAAAAAAAAAAAAiRkAAGRycy9kb3ducmV2LnhtbFBLBQYAAAAABAAEAPMAAACSGgAAAAA=&#10;">
              <o:lock v:ext="edit" aspectratio="t"/>
              <v:shape id="Полилиния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a3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descr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3A85C4D" id="Группа 17" o:spid="_x0000_s1026" alt="Рисунок верхнего колонтитула с серыми прямоугольниками под разными углами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5E"/>
    <w:rsid w:val="000228A8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86B9E"/>
    <w:rsid w:val="00396369"/>
    <w:rsid w:val="003F4D31"/>
    <w:rsid w:val="0043426C"/>
    <w:rsid w:val="00441EB9"/>
    <w:rsid w:val="00463463"/>
    <w:rsid w:val="00473EF8"/>
    <w:rsid w:val="004760E5"/>
    <w:rsid w:val="004835D4"/>
    <w:rsid w:val="004D22BB"/>
    <w:rsid w:val="004D6B20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1585E"/>
    <w:rsid w:val="00832043"/>
    <w:rsid w:val="00832F81"/>
    <w:rsid w:val="008C7CA2"/>
    <w:rsid w:val="008F6337"/>
    <w:rsid w:val="00A42F91"/>
    <w:rsid w:val="00AF1258"/>
    <w:rsid w:val="00B01E52"/>
    <w:rsid w:val="00B550FC"/>
    <w:rsid w:val="00B71FE9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44A1B"/>
    <w:rsid w:val="00E64847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F07AB0-1C42-4DA3-84B0-75FA14B2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FE9"/>
    <w:rPr>
      <w:rFonts w:ascii="Arial" w:hAnsi="Arial"/>
    </w:rPr>
  </w:style>
  <w:style w:type="paragraph" w:styleId="1">
    <w:name w:val="heading 1"/>
    <w:basedOn w:val="a"/>
    <w:link w:val="10"/>
    <w:uiPriority w:val="9"/>
    <w:qFormat/>
    <w:rsid w:val="00B71FE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B71FE9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B71FE9"/>
    <w:pPr>
      <w:keepNext/>
      <w:keepLines/>
      <w:spacing w:before="40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B71FE9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1FE9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Нижний колонтитул Знак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71FE9"/>
    <w:rPr>
      <w:rFonts w:ascii="Arial" w:eastAsiaTheme="majorEastAsia" w:hAnsi="Arial" w:cstheme="majorBidi"/>
      <w:caps/>
      <w:sz w:val="44"/>
      <w:szCs w:val="32"/>
    </w:rPr>
  </w:style>
  <w:style w:type="character" w:customStyle="1" w:styleId="30">
    <w:name w:val="Заголовок 3 Знак"/>
    <w:basedOn w:val="a0"/>
    <w:link w:val="3"/>
    <w:uiPriority w:val="9"/>
    <w:rsid w:val="00B71FE9"/>
    <w:rPr>
      <w:rFonts w:ascii="Arial" w:eastAsiaTheme="majorEastAsia" w:hAnsi="Arial" w:cstheme="majorBidi"/>
      <w:caps/>
      <w:szCs w:val="24"/>
    </w:rPr>
  </w:style>
  <w:style w:type="character" w:customStyle="1" w:styleId="40">
    <w:name w:val="Заголовок 4 Знак"/>
    <w:basedOn w:val="a0"/>
    <w:link w:val="4"/>
    <w:uiPriority w:val="9"/>
    <w:rsid w:val="00B71FE9"/>
    <w:rPr>
      <w:rFonts w:ascii="Arial" w:eastAsiaTheme="majorEastAsia" w:hAnsi="Arial" w:cstheme="majorBidi"/>
      <w:b/>
      <w:iCs/>
      <w:caps/>
    </w:rPr>
  </w:style>
  <w:style w:type="character" w:customStyle="1" w:styleId="50">
    <w:name w:val="Заголовок 5 Знак"/>
    <w:basedOn w:val="a0"/>
    <w:link w:val="5"/>
    <w:uiPriority w:val="9"/>
    <w:rsid w:val="00B71FE9"/>
    <w:rPr>
      <w:rFonts w:ascii="Arial" w:eastAsiaTheme="majorEastAsia" w:hAnsi="Arial" w:cstheme="majorBidi"/>
    </w:rPr>
  </w:style>
  <w:style w:type="paragraph" w:styleId="a9">
    <w:name w:val="No Spacing"/>
    <w:uiPriority w:val="10"/>
    <w:qFormat/>
    <w:rsid w:val="00B71FE9"/>
    <w:pPr>
      <w:spacing w:after="0" w:line="240" w:lineRule="auto"/>
    </w:pPr>
    <w:rPr>
      <w:rFonts w:ascii="Arial" w:hAnsi="Arial"/>
    </w:rPr>
  </w:style>
  <w:style w:type="paragraph" w:customStyle="1" w:styleId="aa">
    <w:name w:val="Графический элемент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B71FE9"/>
    <w:rPr>
      <w:rFonts w:ascii="Arial" w:eastAsiaTheme="majorEastAsia" w:hAnsi="Arial" w:cstheme="majorBidi"/>
      <w:color w:val="1B5A56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72;&#1089;&#1090;&#1102;&#1096;&#1082;&#1072;\AppData\Roaming\Microsoft\&#1064;&#1072;&#1073;&#1083;&#1086;&#1085;&#1099;\&#1050;&#1088;&#1077;&#1072;&#1090;&#1080;&#1074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BA1A040D8B4EE1BF8F37A78260E4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37E12E-8FF4-45FE-BDC7-139B766C5E17}"/>
      </w:docPartPr>
      <w:docPartBody>
        <w:p w:rsidR="00000000" w:rsidRDefault="002278BA">
          <w:pPr>
            <w:pStyle w:val="C3BA1A040D8B4EE1BF8F37A78260E447"/>
          </w:pPr>
          <w:r w:rsidRPr="00B71FE9">
            <w:rPr>
              <w:rFonts w:cs="Arial"/>
              <w:lang w:bidi="ru-RU"/>
            </w:rPr>
            <w:t>Ваше имя</w:t>
          </w:r>
        </w:p>
      </w:docPartBody>
    </w:docPart>
    <w:docPart>
      <w:docPartPr>
        <w:name w:val="523A5326B23347038FB72D248F0AFA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5A7729-0A73-4505-8378-F6A884C01D9C}"/>
      </w:docPartPr>
      <w:docPartBody>
        <w:p w:rsidR="00000000" w:rsidRDefault="002278BA">
          <w:pPr>
            <w:pStyle w:val="523A5326B23347038FB72D248F0AFAA0"/>
          </w:pPr>
          <w:r w:rsidRPr="00B71FE9">
            <w:rPr>
              <w:rFonts w:cs="Arial"/>
              <w:lang w:bidi="ru-RU"/>
            </w:rPr>
            <w:t>Навыки</w:t>
          </w:r>
        </w:p>
      </w:docPartBody>
    </w:docPart>
    <w:docPart>
      <w:docPartPr>
        <w:name w:val="1D691C838B7E40B0AE03E0A0FA7D5C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93032-E960-4B1F-AF5F-DB7C05AECD42}"/>
      </w:docPartPr>
      <w:docPartBody>
        <w:p w:rsidR="00000000" w:rsidRDefault="002278BA">
          <w:pPr>
            <w:pStyle w:val="1D691C838B7E40B0AE03E0A0FA7D5C05"/>
          </w:pPr>
          <w:r w:rsidRPr="00B71FE9">
            <w:rPr>
              <w:rFonts w:ascii="Arial" w:hAnsi="Arial" w:cs="Arial"/>
              <w:lang w:bidi="ru-RU"/>
            </w:rPr>
            <w:t>Опыт работы</w:t>
          </w:r>
        </w:p>
      </w:docPartBody>
    </w:docPart>
    <w:docPart>
      <w:docPartPr>
        <w:name w:val="4BBBF9F0782A4CF293629BBEC3E7FA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CD95A9-5D92-4EED-8B45-B3569852405F}"/>
      </w:docPartPr>
      <w:docPartBody>
        <w:p w:rsidR="00000000" w:rsidRDefault="002278BA">
          <w:pPr>
            <w:pStyle w:val="4BBBF9F0782A4CF293629BBEC3E7FA3E"/>
          </w:pPr>
          <w:r w:rsidRPr="00B71FE9">
            <w:rPr>
              <w:rFonts w:ascii="Arial" w:hAnsi="Arial" w:cs="Arial"/>
              <w:lang w:bidi="ru-RU"/>
            </w:rPr>
            <w:t>Образование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BA"/>
    <w:rsid w:val="0022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BA1A040D8B4EE1BF8F37A78260E447">
    <w:name w:val="C3BA1A040D8B4EE1BF8F37A78260E447"/>
  </w:style>
  <w:style w:type="paragraph" w:customStyle="1" w:styleId="8DEB18C0CE814A628ECDC9CEFA2CA6B0">
    <w:name w:val="8DEB18C0CE814A628ECDC9CEFA2CA6B0"/>
  </w:style>
  <w:style w:type="paragraph" w:customStyle="1" w:styleId="A6CD8A617E77440598B1EDB5ED413300">
    <w:name w:val="A6CD8A617E77440598B1EDB5ED413300"/>
  </w:style>
  <w:style w:type="paragraph" w:customStyle="1" w:styleId="15023CAF393848FFA9A99106A917C323">
    <w:name w:val="15023CAF393848FFA9A99106A917C323"/>
  </w:style>
  <w:style w:type="paragraph" w:customStyle="1" w:styleId="3608A05697AF4E26B38E7FD2E0055931">
    <w:name w:val="3608A05697AF4E26B38E7FD2E0055931"/>
  </w:style>
  <w:style w:type="paragraph" w:customStyle="1" w:styleId="B9BFEC97D8D74FB2B8BF60A3044D61D3">
    <w:name w:val="B9BFEC97D8D74FB2B8BF60A3044D61D3"/>
  </w:style>
  <w:style w:type="paragraph" w:customStyle="1" w:styleId="7355C9237FBF4964B51EFEE33CE9ED8D">
    <w:name w:val="7355C9237FBF4964B51EFEE33CE9ED8D"/>
  </w:style>
  <w:style w:type="paragraph" w:customStyle="1" w:styleId="523A5326B23347038FB72D248F0AFAA0">
    <w:name w:val="523A5326B23347038FB72D248F0AFAA0"/>
  </w:style>
  <w:style w:type="paragraph" w:customStyle="1" w:styleId="088CAB07B89F479790E466A37B13CE91">
    <w:name w:val="088CAB07B89F479790E466A37B13CE91"/>
  </w:style>
  <w:style w:type="paragraph" w:customStyle="1" w:styleId="1D691C838B7E40B0AE03E0A0FA7D5C05">
    <w:name w:val="1D691C838B7E40B0AE03E0A0FA7D5C05"/>
  </w:style>
  <w:style w:type="paragraph" w:customStyle="1" w:styleId="963CECABC66E4AB898E691BE49F169DA">
    <w:name w:val="963CECABC66E4AB898E691BE49F169DA"/>
  </w:style>
  <w:style w:type="paragraph" w:customStyle="1" w:styleId="3C696A449D834D84901B3EB902B131C9">
    <w:name w:val="3C696A449D834D84901B3EB902B131C9"/>
  </w:style>
  <w:style w:type="paragraph" w:customStyle="1" w:styleId="6DB56588421849F992D81D3863022F04">
    <w:name w:val="6DB56588421849F992D81D3863022F04"/>
  </w:style>
  <w:style w:type="paragraph" w:customStyle="1" w:styleId="E59764C86A6C405287FB46DF3E7E360E">
    <w:name w:val="E59764C86A6C405287FB46DF3E7E360E"/>
  </w:style>
  <w:style w:type="paragraph" w:customStyle="1" w:styleId="C5517E44311D4951B2C4787CF1FBCCCB">
    <w:name w:val="C5517E44311D4951B2C4787CF1FBCCCB"/>
  </w:style>
  <w:style w:type="paragraph" w:customStyle="1" w:styleId="B6BB8F3BF6AD423A96B69DC38297583C">
    <w:name w:val="B6BB8F3BF6AD423A96B69DC38297583C"/>
  </w:style>
  <w:style w:type="paragraph" w:customStyle="1" w:styleId="4BBBF9F0782A4CF293629BBEC3E7FA3E">
    <w:name w:val="4BBBF9F0782A4CF293629BBEC3E7FA3E"/>
  </w:style>
  <w:style w:type="paragraph" w:customStyle="1" w:styleId="6C283DDF983244EABD43DF6F72C52BA0">
    <w:name w:val="6C283DDF983244EABD43DF6F72C52BA0"/>
  </w:style>
  <w:style w:type="paragraph" w:customStyle="1" w:styleId="EF3AA0704815441BB236BEE91358C311">
    <w:name w:val="EF3AA0704815441BB236BEE91358C311"/>
  </w:style>
  <w:style w:type="paragraph" w:customStyle="1" w:styleId="737C80FB38C24599983DC4DB4BF89CDB">
    <w:name w:val="737C80FB38C24599983DC4DB4BF89CDB"/>
  </w:style>
  <w:style w:type="paragraph" w:customStyle="1" w:styleId="95CF9B7AB0DD4EC89210F84684DEBDC2">
    <w:name w:val="95CF9B7AB0DD4EC89210F84684DEBDC2"/>
  </w:style>
  <w:style w:type="paragraph" w:customStyle="1" w:styleId="EAB822123D5C4ECBA615FBA0E8F902D9">
    <w:name w:val="EAB822123D5C4ECBA615FBA0E8F90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CB514-E513-4070-85FE-D92E8FA2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 от MOO</Template>
  <TotalTime>36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Калашникова Анастасия
(Переводчик)</dc:creator>
  <cp:keywords/>
  <dc:description/>
  <cp:lastModifiedBy>Настюшка</cp:lastModifiedBy>
  <cp:revision>2</cp:revision>
  <cp:lastPrinted>2018-01-27T17:04:00Z</cp:lastPrinted>
  <dcterms:created xsi:type="dcterms:W3CDTF">2018-01-27T16:29:00Z</dcterms:created>
  <dcterms:modified xsi:type="dcterms:W3CDTF">2018-01-27T17:05:00Z</dcterms:modified>
</cp:coreProperties>
</file>